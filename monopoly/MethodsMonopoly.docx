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F2" w:rsidRDefault="006D14F2" w:rsidP="006D14F2">
      <w:pPr>
        <w:jc w:val="center"/>
      </w:pPr>
      <w:r>
        <w:t>Methods</w:t>
      </w:r>
    </w:p>
    <w:p w:rsidR="00076E32" w:rsidRDefault="006D14F2">
      <w:r>
        <w:t>Game:</w:t>
      </w:r>
    </w:p>
    <w:p w:rsidR="006D14F2" w:rsidRDefault="006D14F2">
      <w:proofErr w:type="spellStart"/>
      <w:r>
        <w:t>Init</w:t>
      </w:r>
      <w:proofErr w:type="spellEnd"/>
      <w:r>
        <w:t>()</w:t>
      </w:r>
    </w:p>
    <w:p w:rsidR="006D14F2" w:rsidRDefault="006D14F2">
      <w:r>
        <w:t>Update()</w:t>
      </w:r>
    </w:p>
    <w:p w:rsidR="006D14F2" w:rsidRDefault="006D14F2"/>
    <w:p w:rsidR="006D14F2" w:rsidRDefault="006D14F2">
      <w:r>
        <w:t>Board:</w:t>
      </w:r>
    </w:p>
    <w:p w:rsidR="006D14F2" w:rsidRDefault="006D14F2">
      <w:proofErr w:type="spellStart"/>
      <w:r>
        <w:t>SetPosition</w:t>
      </w:r>
      <w:proofErr w:type="spellEnd"/>
      <w:r>
        <w:t>()</w:t>
      </w:r>
    </w:p>
    <w:p w:rsidR="006D14F2" w:rsidRDefault="006D14F2">
      <w:r>
        <w:t>Tile[y][x]</w:t>
      </w:r>
    </w:p>
    <w:p w:rsidR="006D14F2" w:rsidRDefault="006D14F2" w:rsidP="006D14F2">
      <w:pPr>
        <w:ind w:left="720"/>
      </w:pPr>
      <w:r>
        <w:t>Tile:</w:t>
      </w:r>
    </w:p>
    <w:p w:rsidR="006D14F2" w:rsidRDefault="006D14F2" w:rsidP="006D14F2">
      <w:pPr>
        <w:ind w:left="720" w:firstLine="720"/>
      </w:pPr>
      <w:r>
        <w:t>Return; set position</w:t>
      </w:r>
    </w:p>
    <w:p w:rsidR="006D14F2" w:rsidRDefault="006D14F2" w:rsidP="006D14F2">
      <w:pPr>
        <w:ind w:left="720" w:firstLine="720"/>
      </w:pPr>
      <w:r>
        <w:t>Property:</w:t>
      </w:r>
    </w:p>
    <w:p w:rsidR="006D14F2" w:rsidRDefault="006D14F2" w:rsidP="006D14F2">
      <w:pPr>
        <w:ind w:left="720" w:firstLine="720"/>
      </w:pPr>
      <w:r>
        <w:t>Cost</w:t>
      </w:r>
    </w:p>
    <w:p w:rsidR="006D14F2" w:rsidRDefault="006D14F2" w:rsidP="006D14F2">
      <w:pPr>
        <w:ind w:left="720" w:firstLine="720"/>
      </w:pPr>
      <w:r>
        <w:t>Rent</w:t>
      </w:r>
    </w:p>
    <w:p w:rsidR="006D14F2" w:rsidRDefault="006D14F2" w:rsidP="006D14F2">
      <w:pPr>
        <w:ind w:left="720" w:firstLine="720"/>
      </w:pPr>
      <w:r>
        <w:t>Mortgage value</w:t>
      </w:r>
    </w:p>
    <w:p w:rsidR="006D14F2" w:rsidRDefault="006D14F2"/>
    <w:p w:rsidR="006D14F2" w:rsidRDefault="006D14F2"/>
    <w:p w:rsidR="006D14F2" w:rsidRDefault="006D14F2">
      <w:proofErr w:type="spellStart"/>
      <w:r>
        <w:t>UserInput</w:t>
      </w:r>
      <w:proofErr w:type="spellEnd"/>
      <w:r>
        <w:t>:</w:t>
      </w:r>
    </w:p>
    <w:p w:rsidR="006D14F2" w:rsidRDefault="006D14F2">
      <w:proofErr w:type="spellStart"/>
      <w:r>
        <w:t>getInput</w:t>
      </w:r>
      <w:proofErr w:type="spellEnd"/>
      <w:r>
        <w:t>()</w:t>
      </w:r>
    </w:p>
    <w:p w:rsidR="006D14F2" w:rsidRDefault="006D14F2"/>
    <w:p w:rsidR="006D14F2" w:rsidRDefault="006D14F2">
      <w:r>
        <w:t>Dice:</w:t>
      </w:r>
    </w:p>
    <w:p w:rsidR="006D14F2" w:rsidRDefault="006D14F2">
      <w:r>
        <w:t>Roll()</w:t>
      </w:r>
    </w:p>
    <w:p w:rsidR="006D14F2" w:rsidRDefault="006D14F2"/>
    <w:p w:rsidR="006D14F2" w:rsidRDefault="006D14F2">
      <w:r>
        <w:t>Player:</w:t>
      </w:r>
    </w:p>
    <w:p w:rsidR="006D14F2" w:rsidRDefault="006D14F2" w:rsidP="006D14F2">
      <w:r>
        <w:t>Return; set position</w:t>
      </w:r>
    </w:p>
    <w:p w:rsidR="006D14F2" w:rsidRDefault="006D14F2" w:rsidP="006D14F2">
      <w:r>
        <w:t>Money</w:t>
      </w:r>
    </w:p>
    <w:p w:rsidR="006D14F2" w:rsidRDefault="006D14F2" w:rsidP="006D14F2">
      <w:r>
        <w:tab/>
        <w:t>Property[]</w:t>
      </w:r>
    </w:p>
    <w:p w:rsidR="006D14F2" w:rsidRDefault="006D14F2" w:rsidP="006D14F2"/>
    <w:p w:rsidR="006D14F2" w:rsidRDefault="006D14F2" w:rsidP="006D14F2">
      <w:r>
        <w:t>Banker:</w:t>
      </w:r>
    </w:p>
    <w:p w:rsidR="006D14F2" w:rsidRDefault="006D14F2" w:rsidP="006D14F2">
      <w:r>
        <w:t>Money</w:t>
      </w:r>
    </w:p>
    <w:p w:rsidR="006D14F2" w:rsidRDefault="006D14F2" w:rsidP="006D14F2">
      <w:r>
        <w:t>Cards</w:t>
      </w:r>
      <w:bookmarkStart w:id="0" w:name="_GoBack"/>
      <w:bookmarkEnd w:id="0"/>
    </w:p>
    <w:p w:rsidR="006D14F2" w:rsidRDefault="006D14F2"/>
    <w:p w:rsidR="006D14F2" w:rsidRDefault="006D14F2"/>
    <w:p w:rsidR="006D14F2" w:rsidRDefault="006D14F2"/>
    <w:sectPr w:rsidR="006D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F2"/>
    <w:rsid w:val="00076E32"/>
    <w:rsid w:val="006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FEEBF-137B-478A-80E0-63020D58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a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</dc:creator>
  <cp:keywords/>
  <dc:description/>
  <cp:lastModifiedBy>Ioan</cp:lastModifiedBy>
  <cp:revision>1</cp:revision>
  <dcterms:created xsi:type="dcterms:W3CDTF">2014-02-07T18:39:00Z</dcterms:created>
  <dcterms:modified xsi:type="dcterms:W3CDTF">2014-02-07T18:47:00Z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